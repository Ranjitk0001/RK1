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1201"/>
        <w:gridCol w:w="6470"/>
      </w:tblGrid>
      <w:tr w:rsidR="001B2ABD" w14:paraId="53E824A2" w14:textId="77777777" w:rsidTr="00264F94">
        <w:trPr>
          <w:trHeight w:val="2903"/>
        </w:trPr>
        <w:tc>
          <w:tcPr>
            <w:tcW w:w="3119" w:type="dxa"/>
            <w:vAlign w:val="bottom"/>
          </w:tcPr>
          <w:p w14:paraId="3B901BE8" w14:textId="11EF593E" w:rsidR="001B2ABD" w:rsidRDefault="00950714" w:rsidP="00BA084D">
            <w:pPr>
              <w:tabs>
                <w:tab w:val="left" w:pos="99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48DBF78" wp14:editId="7C863CED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-1294765</wp:posOffset>
                  </wp:positionV>
                  <wp:extent cx="1031240" cy="1283335"/>
                  <wp:effectExtent l="0" t="0" r="0" b="0"/>
                  <wp:wrapNone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084D">
              <w:t xml:space="preserve">       </w:t>
            </w:r>
          </w:p>
        </w:tc>
        <w:tc>
          <w:tcPr>
            <w:tcW w:w="1201" w:type="dxa"/>
          </w:tcPr>
          <w:p w14:paraId="228B78BC" w14:textId="77777777" w:rsidR="001B2ABD" w:rsidRPr="00923C5D" w:rsidRDefault="001B2ABD" w:rsidP="000C45FF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6470" w:type="dxa"/>
            <w:vAlign w:val="bottom"/>
          </w:tcPr>
          <w:p w14:paraId="2EA03A45" w14:textId="783102D2" w:rsidR="001B2ABD" w:rsidRPr="00923C5D" w:rsidRDefault="00AE1733" w:rsidP="00923C5D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kale ranjit gajanan</w:t>
            </w:r>
          </w:p>
        </w:tc>
      </w:tr>
      <w:tr w:rsidR="001B2ABD" w14:paraId="5D9821DA" w14:textId="77777777" w:rsidTr="00BA6B70">
        <w:trPr>
          <w:trHeight w:val="7557"/>
        </w:trPr>
        <w:tc>
          <w:tcPr>
            <w:tcW w:w="3119" w:type="dxa"/>
          </w:tcPr>
          <w:sdt>
            <w:sdtPr>
              <w:id w:val="-1954003311"/>
              <w:placeholder>
                <w:docPart w:val="834FE550598C4F3299314D6E3F068A9B"/>
              </w:placeholder>
              <w:temporary/>
              <w:showingPlcHdr/>
              <w15:appearance w15:val="hidden"/>
            </w:sdtPr>
            <w:sdtEndPr>
              <w:rPr>
                <w:sz w:val="24"/>
                <w:szCs w:val="22"/>
              </w:rPr>
            </w:sdtEndPr>
            <w:sdtContent>
              <w:p w14:paraId="79A6D27F" w14:textId="77777777" w:rsidR="00036450" w:rsidRPr="00BA084D" w:rsidRDefault="00CB0055" w:rsidP="001C7054">
                <w:pPr>
                  <w:pStyle w:val="Heading3"/>
                  <w:spacing w:before="0"/>
                  <w:rPr>
                    <w:sz w:val="24"/>
                    <w:szCs w:val="22"/>
                  </w:rPr>
                </w:pPr>
                <w:r w:rsidRPr="00BA084D">
                  <w:rPr>
                    <w:sz w:val="24"/>
                    <w:szCs w:val="22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008E45268AA04F98A2141DFCF8365826"/>
              </w:placeholder>
              <w:temporary/>
              <w:showingPlcHdr/>
              <w15:appearance w15:val="hidden"/>
            </w:sdtPr>
            <w:sdtEndPr>
              <w:rPr>
                <w:sz w:val="16"/>
                <w:szCs w:val="20"/>
              </w:rPr>
            </w:sdtEndPr>
            <w:sdtContent>
              <w:p w14:paraId="0FE65D82" w14:textId="77777777" w:rsidR="004D3011" w:rsidRPr="001C7054" w:rsidRDefault="004D3011" w:rsidP="004D3011">
                <w:pPr>
                  <w:rPr>
                    <w:sz w:val="16"/>
                    <w:szCs w:val="20"/>
                  </w:rPr>
                </w:pPr>
                <w:r w:rsidRPr="001C7054">
                  <w:rPr>
                    <w:b/>
                    <w:bCs/>
                  </w:rPr>
                  <w:t>PHONE:</w:t>
                </w:r>
              </w:p>
            </w:sdtContent>
          </w:sdt>
          <w:p w14:paraId="6BB5049B" w14:textId="476ACD65" w:rsidR="004D3011" w:rsidRPr="001C7054" w:rsidRDefault="00F70A96" w:rsidP="004D3011">
            <w:r>
              <w:t>9421556019</w:t>
            </w:r>
          </w:p>
          <w:p w14:paraId="1A7E99C2" w14:textId="11BB4082" w:rsidR="004D3011" w:rsidRPr="001C7054" w:rsidRDefault="002D606E" w:rsidP="004D3011">
            <w:pPr>
              <w:rPr>
                <w:b/>
                <w:bCs/>
              </w:rPr>
            </w:pPr>
            <w:r w:rsidRPr="001C7054">
              <w:rPr>
                <w:b/>
                <w:bCs/>
              </w:rPr>
              <w:t>E-mail:</w:t>
            </w:r>
          </w:p>
          <w:p w14:paraId="26CDF03B" w14:textId="77777777" w:rsidR="007C1B0D" w:rsidRDefault="00000000" w:rsidP="002D606E">
            <w:pPr>
              <w:rPr>
                <w:b/>
                <w:bCs/>
              </w:rPr>
            </w:pPr>
            <w:hyperlink r:id="rId8" w:history="1">
              <w:r w:rsidR="007C1B0D" w:rsidRPr="007C1B0D">
                <w:rPr>
                  <w:rStyle w:val="Hyperlink"/>
                  <w:b/>
                  <w:bCs/>
                </w:rPr>
                <w:t>ranjitkale0001@gmail.com</w:t>
              </w:r>
            </w:hyperlink>
          </w:p>
          <w:p w14:paraId="5E0CB2E4" w14:textId="2636FE7E" w:rsidR="002D606E" w:rsidRDefault="002D606E" w:rsidP="002D606E">
            <w:pPr>
              <w:rPr>
                <w:b/>
                <w:bCs/>
              </w:rPr>
            </w:pPr>
            <w:r w:rsidRPr="001C7054">
              <w:rPr>
                <w:b/>
                <w:bCs/>
              </w:rPr>
              <w:t>Linked in:</w:t>
            </w:r>
          </w:p>
          <w:p w14:paraId="3DC07DAC" w14:textId="71E95D21" w:rsidR="00165570" w:rsidRPr="001C7054" w:rsidRDefault="00000000" w:rsidP="002D606E">
            <w:pPr>
              <w:rPr>
                <w:b/>
                <w:bCs/>
              </w:rPr>
            </w:pPr>
            <w:hyperlink r:id="rId9" w:history="1">
              <w:r w:rsidR="00165570" w:rsidRPr="00165570">
                <w:rPr>
                  <w:rStyle w:val="Hyperlink"/>
                  <w:b/>
                  <w:bCs/>
                </w:rPr>
                <w:t>www.linkedin.com/in/ranjit-kale</w:t>
              </w:r>
            </w:hyperlink>
          </w:p>
          <w:p w14:paraId="20FA99A4" w14:textId="760288F0" w:rsidR="002D606E" w:rsidRPr="001C7054" w:rsidRDefault="002D606E" w:rsidP="002D606E">
            <w:pPr>
              <w:rPr>
                <w:b/>
                <w:bCs/>
              </w:rPr>
            </w:pPr>
            <w:r w:rsidRPr="001C7054">
              <w:rPr>
                <w:b/>
                <w:bCs/>
              </w:rPr>
              <w:t>GitHub:</w:t>
            </w:r>
          </w:p>
          <w:p w14:paraId="36AA6115" w14:textId="42C750C8" w:rsidR="00165570" w:rsidRPr="003F1FCD" w:rsidRDefault="00000000" w:rsidP="001C7054">
            <w:pPr>
              <w:pStyle w:val="Heading3"/>
              <w:spacing w:before="0"/>
              <w:rPr>
                <w:sz w:val="16"/>
                <w:szCs w:val="14"/>
              </w:rPr>
            </w:pPr>
            <w:hyperlink r:id="rId10" w:history="1">
              <w:r w:rsidR="003F1FCD" w:rsidRPr="003F1FCD">
                <w:rPr>
                  <w:rStyle w:val="Hyperlink"/>
                  <w:sz w:val="16"/>
                  <w:szCs w:val="14"/>
                </w:rPr>
                <w:t>https://github.com/Ranjitk0001</w:t>
              </w:r>
            </w:hyperlink>
          </w:p>
          <w:p w14:paraId="68ABFD91" w14:textId="20A6B63F" w:rsidR="00174A38" w:rsidRPr="00BA084D" w:rsidRDefault="00BA084D" w:rsidP="001C7054">
            <w:pPr>
              <w:pStyle w:val="Heading3"/>
              <w:spacing w:befor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OBJECTIVE</w:t>
            </w:r>
          </w:p>
          <w:p w14:paraId="292B85E9" w14:textId="22E85457" w:rsidR="00174A38" w:rsidRPr="001C7054" w:rsidRDefault="00BA084D" w:rsidP="00174A38">
            <w:pPr>
              <w:rPr>
                <w:sz w:val="16"/>
                <w:szCs w:val="20"/>
              </w:rPr>
            </w:pPr>
            <w:r w:rsidRPr="001C7054">
              <w:rPr>
                <w:sz w:val="16"/>
                <w:szCs w:val="20"/>
              </w:rPr>
              <w:t>To obtain a challenging position to a Software Engineering environment where my resourceful knowledge and academic skills will add value to organizational operations.</w:t>
            </w:r>
          </w:p>
          <w:sdt>
            <w:sdtPr>
              <w:rPr>
                <w:sz w:val="24"/>
                <w:szCs w:val="22"/>
              </w:rPr>
              <w:id w:val="-1444214663"/>
              <w:placeholder>
                <w:docPart w:val="7E19C3027D4C41F3970982B8B08D95DD"/>
              </w:placeholder>
              <w:temporary/>
              <w:showingPlcHdr/>
              <w15:appearance w15:val="hidden"/>
            </w:sdtPr>
            <w:sdtContent>
              <w:p w14:paraId="1AB474C2" w14:textId="77777777" w:rsidR="004D3011" w:rsidRPr="00BA084D" w:rsidRDefault="00CB0055" w:rsidP="00CB0055">
                <w:pPr>
                  <w:pStyle w:val="Heading3"/>
                  <w:rPr>
                    <w:sz w:val="24"/>
                    <w:szCs w:val="22"/>
                  </w:rPr>
                </w:pPr>
                <w:r w:rsidRPr="00BA084D">
                  <w:rPr>
                    <w:sz w:val="24"/>
                    <w:szCs w:val="22"/>
                  </w:rPr>
                  <w:t>Hobbies</w:t>
                </w:r>
              </w:p>
            </w:sdtContent>
          </w:sdt>
          <w:p w14:paraId="006AEABC" w14:textId="7722C465" w:rsidR="004D3011" w:rsidRPr="001C7054" w:rsidRDefault="00A1529F" w:rsidP="00BA084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20"/>
              </w:rPr>
            </w:pPr>
            <w:r w:rsidRPr="001C7054">
              <w:rPr>
                <w:sz w:val="16"/>
                <w:szCs w:val="20"/>
              </w:rPr>
              <w:t>Listening Music</w:t>
            </w:r>
          </w:p>
          <w:p w14:paraId="0BD54EE1" w14:textId="1B35033E" w:rsidR="00A1529F" w:rsidRPr="001C7054" w:rsidRDefault="00A1529F" w:rsidP="00BA084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20"/>
              </w:rPr>
            </w:pPr>
            <w:r w:rsidRPr="001C7054">
              <w:rPr>
                <w:sz w:val="16"/>
                <w:szCs w:val="20"/>
              </w:rPr>
              <w:t>Programming</w:t>
            </w:r>
          </w:p>
          <w:p w14:paraId="73100D1C" w14:textId="77777777" w:rsidR="00A1529F" w:rsidRPr="001C7054" w:rsidRDefault="00A1529F" w:rsidP="00BA084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20"/>
              </w:rPr>
            </w:pPr>
            <w:r w:rsidRPr="001C7054">
              <w:rPr>
                <w:sz w:val="16"/>
                <w:szCs w:val="20"/>
              </w:rPr>
              <w:t>Swimming</w:t>
            </w:r>
          </w:p>
          <w:p w14:paraId="1F32FAA0" w14:textId="3F12646B" w:rsidR="000B2225" w:rsidRPr="00BA084D" w:rsidRDefault="000B2225" w:rsidP="000B2225">
            <w:pPr>
              <w:pStyle w:val="Heading3"/>
              <w:rPr>
                <w:sz w:val="24"/>
                <w:szCs w:val="22"/>
              </w:rPr>
            </w:pPr>
            <w:r w:rsidRPr="00BA084D">
              <w:rPr>
                <w:sz w:val="24"/>
                <w:szCs w:val="22"/>
              </w:rPr>
              <w:t>Personal Details</w:t>
            </w:r>
            <w:r w:rsidR="00681F7B" w:rsidRPr="00BA084D">
              <w:rPr>
                <w:sz w:val="24"/>
                <w:szCs w:val="22"/>
              </w:rPr>
              <w:t xml:space="preserve">                            </w:t>
            </w:r>
          </w:p>
          <w:p w14:paraId="7CFDD092" w14:textId="56D46B37" w:rsidR="000B2225" w:rsidRPr="001C7054" w:rsidRDefault="000B2225" w:rsidP="000B2225">
            <w:pPr>
              <w:rPr>
                <w:sz w:val="16"/>
                <w:szCs w:val="20"/>
              </w:rPr>
            </w:pPr>
            <w:r w:rsidRPr="001C7054">
              <w:rPr>
                <w:b/>
                <w:bCs/>
                <w:sz w:val="16"/>
                <w:szCs w:val="20"/>
              </w:rPr>
              <w:t>DOB :</w:t>
            </w:r>
            <w:r w:rsidRPr="001C7054">
              <w:rPr>
                <w:sz w:val="16"/>
                <w:szCs w:val="20"/>
              </w:rPr>
              <w:t xml:space="preserve"> </w:t>
            </w:r>
            <w:r w:rsidR="003F1FCD">
              <w:rPr>
                <w:sz w:val="16"/>
                <w:szCs w:val="20"/>
              </w:rPr>
              <w:t>2</w:t>
            </w:r>
            <w:r w:rsidRPr="001C7054">
              <w:rPr>
                <w:sz w:val="16"/>
                <w:szCs w:val="20"/>
              </w:rPr>
              <w:t xml:space="preserve">5 </w:t>
            </w:r>
            <w:r w:rsidR="003F1FCD">
              <w:rPr>
                <w:sz w:val="16"/>
                <w:szCs w:val="20"/>
              </w:rPr>
              <w:t>August</w:t>
            </w:r>
            <w:r w:rsidRPr="001C7054">
              <w:rPr>
                <w:sz w:val="16"/>
                <w:szCs w:val="20"/>
              </w:rPr>
              <w:t xml:space="preserve"> 2002</w:t>
            </w:r>
          </w:p>
          <w:p w14:paraId="69F3A56E" w14:textId="34ECCE91" w:rsidR="000B2225" w:rsidRPr="001C7054" w:rsidRDefault="000B2225" w:rsidP="000B2225">
            <w:pPr>
              <w:rPr>
                <w:sz w:val="16"/>
                <w:szCs w:val="20"/>
              </w:rPr>
            </w:pPr>
            <w:r w:rsidRPr="001C7054">
              <w:rPr>
                <w:b/>
                <w:bCs/>
                <w:sz w:val="16"/>
                <w:szCs w:val="20"/>
              </w:rPr>
              <w:t>Nationality :</w:t>
            </w:r>
            <w:r w:rsidRPr="001C7054">
              <w:rPr>
                <w:sz w:val="16"/>
                <w:szCs w:val="20"/>
              </w:rPr>
              <w:t xml:space="preserve"> Indian </w:t>
            </w:r>
          </w:p>
          <w:p w14:paraId="2DAA762B" w14:textId="2617CFC8" w:rsidR="00681F7B" w:rsidRPr="001C7054" w:rsidRDefault="00681F7B" w:rsidP="00681F7B">
            <w:pPr>
              <w:rPr>
                <w:sz w:val="16"/>
                <w:szCs w:val="20"/>
              </w:rPr>
            </w:pPr>
            <w:r w:rsidRPr="001C7054">
              <w:rPr>
                <w:b/>
                <w:bCs/>
                <w:sz w:val="16"/>
                <w:szCs w:val="20"/>
              </w:rPr>
              <w:t>Address :</w:t>
            </w:r>
            <w:r w:rsidRPr="001C7054">
              <w:rPr>
                <w:sz w:val="16"/>
                <w:szCs w:val="20"/>
              </w:rPr>
              <w:t xml:space="preserve"> At post </w:t>
            </w:r>
            <w:proofErr w:type="spellStart"/>
            <w:r w:rsidR="003F1FCD">
              <w:rPr>
                <w:sz w:val="16"/>
                <w:szCs w:val="20"/>
              </w:rPr>
              <w:t>Hingani</w:t>
            </w:r>
            <w:proofErr w:type="spellEnd"/>
            <w:r w:rsidR="003F1FCD">
              <w:rPr>
                <w:sz w:val="16"/>
                <w:szCs w:val="20"/>
              </w:rPr>
              <w:t xml:space="preserve"> </w:t>
            </w:r>
            <w:proofErr w:type="spellStart"/>
            <w:r w:rsidR="003F1FCD">
              <w:rPr>
                <w:sz w:val="16"/>
                <w:szCs w:val="20"/>
              </w:rPr>
              <w:t>Berdi</w:t>
            </w:r>
            <w:proofErr w:type="spellEnd"/>
            <w:r w:rsidRPr="001C7054">
              <w:rPr>
                <w:sz w:val="16"/>
                <w:szCs w:val="20"/>
              </w:rPr>
              <w:t>,</w:t>
            </w:r>
          </w:p>
          <w:p w14:paraId="22EE83E3" w14:textId="3DC4BEFD" w:rsidR="00681F7B" w:rsidRPr="001C7054" w:rsidRDefault="00681F7B" w:rsidP="00681F7B">
            <w:pPr>
              <w:rPr>
                <w:sz w:val="16"/>
                <w:szCs w:val="20"/>
              </w:rPr>
            </w:pPr>
            <w:r w:rsidRPr="001C7054">
              <w:rPr>
                <w:sz w:val="16"/>
                <w:szCs w:val="20"/>
              </w:rPr>
              <w:t xml:space="preserve">                 Tal – </w:t>
            </w:r>
            <w:proofErr w:type="spellStart"/>
            <w:r w:rsidR="003F1FCD">
              <w:rPr>
                <w:sz w:val="16"/>
                <w:szCs w:val="20"/>
              </w:rPr>
              <w:t>Daund</w:t>
            </w:r>
            <w:proofErr w:type="spellEnd"/>
            <w:r w:rsidRPr="001C7054">
              <w:rPr>
                <w:sz w:val="16"/>
                <w:szCs w:val="20"/>
              </w:rPr>
              <w:t>,</w:t>
            </w:r>
          </w:p>
          <w:p w14:paraId="72B217C7" w14:textId="48F7752C" w:rsidR="00681F7B" w:rsidRPr="001C7054" w:rsidRDefault="00681F7B" w:rsidP="00681F7B">
            <w:pPr>
              <w:rPr>
                <w:sz w:val="16"/>
                <w:szCs w:val="20"/>
              </w:rPr>
            </w:pPr>
            <w:r w:rsidRPr="001C7054">
              <w:rPr>
                <w:sz w:val="16"/>
                <w:szCs w:val="20"/>
              </w:rPr>
              <w:t xml:space="preserve">                 Dist.- Pune (</w:t>
            </w:r>
            <w:r w:rsidR="003F1FCD">
              <w:rPr>
                <w:sz w:val="16"/>
                <w:szCs w:val="20"/>
              </w:rPr>
              <w:t>413 801</w:t>
            </w:r>
            <w:r w:rsidRPr="001C7054">
              <w:rPr>
                <w:sz w:val="16"/>
                <w:szCs w:val="20"/>
              </w:rPr>
              <w:t>)</w:t>
            </w:r>
          </w:p>
          <w:p w14:paraId="5820006A" w14:textId="542FFE82" w:rsidR="00BA084D" w:rsidRPr="00BA084D" w:rsidRDefault="00BA084D" w:rsidP="00BA084D">
            <w:pPr>
              <w:pStyle w:val="Heading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LaNGUAGES</w:t>
            </w:r>
          </w:p>
          <w:p w14:paraId="5EBCC39D" w14:textId="06B0D3A2" w:rsidR="00BA084D" w:rsidRPr="001C7054" w:rsidRDefault="00007FD2" w:rsidP="00B25936">
            <w:pPr>
              <w:pStyle w:val="ListParagraph"/>
              <w:numPr>
                <w:ilvl w:val="0"/>
                <w:numId w:val="4"/>
              </w:numPr>
            </w:pPr>
            <w:r w:rsidRPr="001C7054">
              <w:t>English</w:t>
            </w:r>
          </w:p>
          <w:p w14:paraId="48B39B68" w14:textId="15285FBE" w:rsidR="00007FD2" w:rsidRPr="001C7054" w:rsidRDefault="00007FD2" w:rsidP="00007FD2">
            <w:pPr>
              <w:pStyle w:val="ListParagraph"/>
              <w:numPr>
                <w:ilvl w:val="0"/>
                <w:numId w:val="4"/>
              </w:numPr>
            </w:pPr>
            <w:r w:rsidRPr="001C7054">
              <w:t>Marathi</w:t>
            </w:r>
          </w:p>
          <w:p w14:paraId="0AA94776" w14:textId="792C25E3" w:rsidR="00BA084D" w:rsidRPr="001C7054" w:rsidRDefault="00007FD2" w:rsidP="00B25936">
            <w:pPr>
              <w:pStyle w:val="ListParagraph"/>
              <w:numPr>
                <w:ilvl w:val="0"/>
                <w:numId w:val="4"/>
              </w:numPr>
            </w:pPr>
            <w:r w:rsidRPr="001C7054">
              <w:t>Hindi</w:t>
            </w:r>
          </w:p>
          <w:p w14:paraId="53AA25BD" w14:textId="37A4A885" w:rsidR="00BA084D" w:rsidRDefault="00BA084D" w:rsidP="004D3011">
            <w:pPr>
              <w:rPr>
                <w:b/>
                <w:bCs/>
              </w:rPr>
            </w:pPr>
          </w:p>
          <w:p w14:paraId="42E1C8AA" w14:textId="6ADBED22" w:rsidR="00007FD2" w:rsidRDefault="00007FD2" w:rsidP="004D3011">
            <w:pPr>
              <w:rPr>
                <w:b/>
                <w:bCs/>
              </w:rPr>
            </w:pPr>
          </w:p>
          <w:p w14:paraId="12252738" w14:textId="77777777" w:rsidR="00007FD2" w:rsidRDefault="00007FD2" w:rsidP="004D3011">
            <w:pPr>
              <w:rPr>
                <w:b/>
                <w:bCs/>
              </w:rPr>
            </w:pPr>
          </w:p>
          <w:p w14:paraId="7EE0A9F2" w14:textId="77777777" w:rsidR="000A70B1" w:rsidRDefault="000A70B1" w:rsidP="004D3011">
            <w:pPr>
              <w:rPr>
                <w:b/>
                <w:bCs/>
              </w:rPr>
            </w:pPr>
            <w:r>
              <w:rPr>
                <w:b/>
                <w:bCs/>
              </w:rPr>
              <w:t>Signature :</w:t>
            </w:r>
          </w:p>
          <w:p w14:paraId="21641E25" w14:textId="28D7EE60" w:rsidR="00226C11" w:rsidRPr="004D3011" w:rsidRDefault="000A70B1" w:rsidP="004D3011">
            <w:r>
              <w:rPr>
                <w:b/>
                <w:bCs/>
              </w:rPr>
              <w:t xml:space="preserve"> </w:t>
            </w:r>
          </w:p>
        </w:tc>
        <w:tc>
          <w:tcPr>
            <w:tcW w:w="1201" w:type="dxa"/>
          </w:tcPr>
          <w:p w14:paraId="18E52FA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84796EBCDEB4B589AD99E9FCD3A40DF"/>
              </w:placeholder>
              <w:temporary/>
              <w:showingPlcHdr/>
              <w15:appearance w15:val="hidden"/>
            </w:sdtPr>
            <w:sdtContent>
              <w:p w14:paraId="2B612A8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9AA2EC0" w14:textId="20D566BB" w:rsidR="00036450" w:rsidRPr="00036450" w:rsidRDefault="00397392" w:rsidP="00B359E4">
            <w:pPr>
              <w:pStyle w:val="Heading4"/>
            </w:pPr>
            <w:r>
              <w:t>Vidya Pratishtan’s Arts, Science &amp; Commerce college, Baramati</w:t>
            </w:r>
          </w:p>
          <w:p w14:paraId="20D05930" w14:textId="29E71BC7" w:rsidR="00036450" w:rsidRDefault="00397392" w:rsidP="00B359E4">
            <w:pPr>
              <w:pStyle w:val="Date"/>
            </w:pPr>
            <w:r>
              <w:t>2020</w:t>
            </w:r>
            <w:r w:rsidR="00036450" w:rsidRPr="00B359E4">
              <w:t xml:space="preserve"> </w:t>
            </w:r>
            <w:r w:rsidR="00C81B3C">
              <w:t>–</w:t>
            </w:r>
            <w:r w:rsidR="00036450" w:rsidRPr="00B359E4">
              <w:t xml:space="preserve"> </w:t>
            </w:r>
            <w:r>
              <w:t>Onwards</w:t>
            </w:r>
          </w:p>
          <w:p w14:paraId="0081DF9D" w14:textId="175CDD1F" w:rsidR="00C81B3C" w:rsidRDefault="00C81B3C" w:rsidP="00C81B3C">
            <w:r>
              <w:t>T.Y. BSc. Computer Science  (pursuing)</w:t>
            </w:r>
          </w:p>
          <w:p w14:paraId="6E70AF27" w14:textId="29A9FAF6" w:rsidR="00C81B3C" w:rsidRPr="00C81B3C" w:rsidRDefault="00C81B3C" w:rsidP="00C81B3C">
            <w:r>
              <w:t xml:space="preserve">S.Y. BSc. Computer Science </w:t>
            </w:r>
            <w:r w:rsidR="00760F45">
              <w:t>(</w:t>
            </w:r>
            <w:r w:rsidR="00760F45">
              <w:rPr>
                <w:lang w:val="en-IN"/>
              </w:rPr>
              <w:t>First Sem: 9</w:t>
            </w:r>
            <w:r w:rsidR="00950714">
              <w:rPr>
                <w:lang w:val="en-IN"/>
              </w:rPr>
              <w:t xml:space="preserve">.0 </w:t>
            </w:r>
            <w:proofErr w:type="spellStart"/>
            <w:r w:rsidR="00760F45">
              <w:rPr>
                <w:lang w:val="en-IN"/>
              </w:rPr>
              <w:t>sgpa</w:t>
            </w:r>
            <w:proofErr w:type="spellEnd"/>
            <w:r w:rsidR="00760F45">
              <w:rPr>
                <w:lang w:val="en-IN"/>
              </w:rPr>
              <w:t xml:space="preserve">, Second Sem:  </w:t>
            </w:r>
            <w:r w:rsidR="00950714">
              <w:rPr>
                <w:lang w:val="en-IN"/>
              </w:rPr>
              <w:t>7.8</w:t>
            </w:r>
            <w:r w:rsidR="00760F45">
              <w:rPr>
                <w:lang w:val="en-IN"/>
              </w:rPr>
              <w:t>sgpa</w:t>
            </w:r>
            <w:r w:rsidR="00760F45">
              <w:t>)</w:t>
            </w:r>
          </w:p>
          <w:p w14:paraId="73FA4D51" w14:textId="25EF369E" w:rsidR="004D3011" w:rsidRDefault="00C81B3C" w:rsidP="00036450">
            <w:r>
              <w:t xml:space="preserve">F.Y. </w:t>
            </w:r>
            <w:r w:rsidR="00397392">
              <w:t>BSc.</w:t>
            </w:r>
            <w:r w:rsidR="00760F45">
              <w:t xml:space="preserve"> </w:t>
            </w:r>
            <w:r w:rsidR="00397392">
              <w:t>Computer Science</w:t>
            </w:r>
            <w:r w:rsidR="00760F45">
              <w:t xml:space="preserve"> </w:t>
            </w:r>
            <w:r w:rsidR="00AD0E03">
              <w:t>(</w:t>
            </w:r>
            <w:r w:rsidR="00760F45">
              <w:rPr>
                <w:lang w:val="en-IN"/>
              </w:rPr>
              <w:t xml:space="preserve">First Sem: </w:t>
            </w:r>
            <w:r w:rsidR="00950714">
              <w:rPr>
                <w:lang w:val="en-IN"/>
              </w:rPr>
              <w:t>7.5</w:t>
            </w:r>
            <w:r w:rsidR="00760F45">
              <w:rPr>
                <w:lang w:val="en-IN"/>
              </w:rPr>
              <w:t xml:space="preserve"> </w:t>
            </w:r>
            <w:proofErr w:type="spellStart"/>
            <w:r w:rsidR="00760F45">
              <w:rPr>
                <w:lang w:val="en-IN"/>
              </w:rPr>
              <w:t>sgpa</w:t>
            </w:r>
            <w:proofErr w:type="spellEnd"/>
            <w:r w:rsidR="00760F45">
              <w:rPr>
                <w:lang w:val="en-IN"/>
              </w:rPr>
              <w:t xml:space="preserve">, Second Sem: </w:t>
            </w:r>
            <w:r w:rsidR="00950714">
              <w:rPr>
                <w:lang w:val="en-IN"/>
              </w:rPr>
              <w:t>8.1</w:t>
            </w:r>
            <w:r w:rsidR="00760F45">
              <w:rPr>
                <w:lang w:val="en-IN"/>
              </w:rPr>
              <w:t xml:space="preserve"> </w:t>
            </w:r>
            <w:proofErr w:type="spellStart"/>
            <w:r w:rsidR="00760F45">
              <w:rPr>
                <w:lang w:val="en-IN"/>
              </w:rPr>
              <w:t>sgpa</w:t>
            </w:r>
            <w:proofErr w:type="spellEnd"/>
            <w:r w:rsidR="00AD0E03">
              <w:t>)</w:t>
            </w:r>
          </w:p>
          <w:p w14:paraId="6475162F" w14:textId="77777777" w:rsidR="00036450" w:rsidRPr="00BC6158" w:rsidRDefault="00036450" w:rsidP="00036450">
            <w:pPr>
              <w:rPr>
                <w:sz w:val="8"/>
                <w:szCs w:val="12"/>
              </w:rPr>
            </w:pPr>
          </w:p>
          <w:p w14:paraId="7AE0E95B" w14:textId="1CF2B0D2" w:rsidR="00036450" w:rsidRPr="00B359E4" w:rsidRDefault="00950714" w:rsidP="00B359E4">
            <w:pPr>
              <w:pStyle w:val="Heading4"/>
            </w:pPr>
            <w:r>
              <w:t>SJV DAUND TAL:- DAUND DIST:-PUNE</w:t>
            </w:r>
          </w:p>
          <w:p w14:paraId="2165318F" w14:textId="7FB0D42A" w:rsidR="00036450" w:rsidRPr="00B359E4" w:rsidRDefault="00397392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2020</w:t>
            </w:r>
          </w:p>
          <w:p w14:paraId="422B0B33" w14:textId="3B4AD16D" w:rsidR="00036450" w:rsidRDefault="00BC6158" w:rsidP="00036450">
            <w:r>
              <w:t>HSC Examination</w:t>
            </w:r>
            <w:r w:rsidR="00AD0E03">
              <w:t xml:space="preserve">  (6</w:t>
            </w:r>
            <w:r w:rsidR="00950714">
              <w:t>6.92</w:t>
            </w:r>
            <w:r w:rsidR="00AD0E03">
              <w:t>%)</w:t>
            </w:r>
          </w:p>
          <w:p w14:paraId="1287A952" w14:textId="797775F8" w:rsidR="00BC6158" w:rsidRPr="00BC6158" w:rsidRDefault="00BC6158" w:rsidP="00036450">
            <w:pPr>
              <w:rPr>
                <w:sz w:val="8"/>
                <w:szCs w:val="12"/>
              </w:rPr>
            </w:pPr>
          </w:p>
          <w:p w14:paraId="4A6CD351" w14:textId="2A732A64" w:rsidR="00BC6158" w:rsidRPr="00B359E4" w:rsidRDefault="00950714" w:rsidP="00BC6158">
            <w:pPr>
              <w:pStyle w:val="Heading4"/>
            </w:pPr>
            <w:r>
              <w:t xml:space="preserve">SIDDHESHWAR MADYAMIK  </w:t>
            </w:r>
            <w:r w:rsidR="001A700A">
              <w:t xml:space="preserve"> </w:t>
            </w:r>
            <w:r>
              <w:t>SCHOOL</w:t>
            </w:r>
            <w:r w:rsidR="001A700A">
              <w:t xml:space="preserve"> </w:t>
            </w:r>
            <w:r>
              <w:t xml:space="preserve"> ,DEULGOAN RAJE TAL:- DAUND DIST:PUNE</w:t>
            </w:r>
          </w:p>
          <w:p w14:paraId="76F59A5C" w14:textId="55514D93" w:rsidR="00BC6158" w:rsidRDefault="00BC6158" w:rsidP="00036450">
            <w:r>
              <w:t>2</w:t>
            </w:r>
            <w:r w:rsidR="00681F7B">
              <w:t>017</w:t>
            </w:r>
            <w:r>
              <w:t xml:space="preserve"> - 201</w:t>
            </w:r>
            <w:r w:rsidR="00681F7B">
              <w:t>8</w:t>
            </w:r>
          </w:p>
          <w:p w14:paraId="0C2C5009" w14:textId="17C39235" w:rsidR="00BC6158" w:rsidRDefault="00BC6158" w:rsidP="00036450">
            <w:r>
              <w:t>SSC</w:t>
            </w:r>
            <w:r w:rsidR="00A1529F">
              <w:t xml:space="preserve"> Examination</w:t>
            </w:r>
            <w:r w:rsidR="00AD0E03">
              <w:t xml:space="preserve">  (</w:t>
            </w:r>
            <w:r w:rsidR="00950714">
              <w:t>81.60</w:t>
            </w:r>
            <w:r w:rsidR="00AD0E03">
              <w:t>%)</w:t>
            </w:r>
          </w:p>
          <w:p w14:paraId="08596B9D" w14:textId="007E3F9E" w:rsidR="00036450" w:rsidRDefault="00A1529F" w:rsidP="00036450">
            <w:pPr>
              <w:pStyle w:val="Heading2"/>
            </w:pPr>
            <w:r>
              <w:t>PROJECT</w:t>
            </w:r>
          </w:p>
          <w:p w14:paraId="2B1B927B" w14:textId="1F2DFDCB" w:rsidR="00CE495A" w:rsidRDefault="00F9117D" w:rsidP="001A700A">
            <w:pPr>
              <w:pStyle w:val="ListParagraph"/>
              <w:numPr>
                <w:ilvl w:val="0"/>
                <w:numId w:val="7"/>
              </w:numPr>
            </w:pPr>
            <w:r>
              <w:t>Second Year -</w:t>
            </w:r>
            <w:r w:rsidR="009122D4">
              <w:t xml:space="preserve"> Documentation</w:t>
            </w:r>
            <w:r>
              <w:t xml:space="preserve"> of </w:t>
            </w:r>
            <w:hyperlink r:id="rId11" w:history="1">
              <w:r w:rsidR="00CE495A" w:rsidRPr="009B1C99">
                <w:rPr>
                  <w:rStyle w:val="Hyperlink"/>
                </w:rPr>
                <w:t>REALITY SHOW MANAGEM</w:t>
              </w:r>
              <w:r w:rsidR="009B1C99" w:rsidRPr="009B1C99">
                <w:rPr>
                  <w:rStyle w:val="Hyperlink"/>
                </w:rPr>
                <w:t>ENT</w:t>
              </w:r>
            </w:hyperlink>
            <w:r w:rsidR="00CE495A">
              <w:t xml:space="preserve"> </w:t>
            </w:r>
          </w:p>
          <w:p w14:paraId="426E28D1" w14:textId="02017ABE" w:rsidR="001A700A" w:rsidRPr="00F70A96" w:rsidRDefault="00000000" w:rsidP="001A700A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auto"/>
                <w:u w:val="none"/>
              </w:rPr>
            </w:pPr>
            <w:hyperlink r:id="rId12" w:history="1">
              <w:r w:rsidR="001A700A" w:rsidRPr="001A700A">
                <w:rPr>
                  <w:rStyle w:val="Hyperlink"/>
                </w:rPr>
                <w:t>Cyber Security</w:t>
              </w:r>
            </w:hyperlink>
          </w:p>
          <w:p w14:paraId="4F9E4746" w14:textId="074C5516" w:rsidR="00F70A96" w:rsidRDefault="006768F1" w:rsidP="001A700A">
            <w:pPr>
              <w:pStyle w:val="ListParagraph"/>
              <w:numPr>
                <w:ilvl w:val="0"/>
                <w:numId w:val="7"/>
              </w:numPr>
            </w:pPr>
            <w:hyperlink r:id="rId13" w:history="1">
              <w:r w:rsidR="00F70A96" w:rsidRPr="006768F1">
                <w:rPr>
                  <w:rStyle w:val="Hyperlink"/>
                </w:rPr>
                <w:t>Online Digital Notice Board System</w:t>
              </w:r>
            </w:hyperlink>
          </w:p>
          <w:p w14:paraId="23C742F9" w14:textId="05F28C3A" w:rsidR="00036450" w:rsidRDefault="00681F7B" w:rsidP="00036450">
            <w:pPr>
              <w:pStyle w:val="Heading2"/>
            </w:pPr>
            <w:r>
              <w:t xml:space="preserve">Technical </w:t>
            </w:r>
            <w:sdt>
              <w:sdtPr>
                <w:id w:val="1669594239"/>
                <w:placeholder>
                  <w:docPart w:val="F876DC8A1FAB4BB4A740DE7A5D127037"/>
                </w:placeholder>
                <w:temporary/>
                <w:showingPlcHdr/>
                <w15:appearance w15:val="hidden"/>
              </w:sdtPr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60CCDB8A" w14:textId="54D45890" w:rsidR="00F70A96" w:rsidRDefault="00F70A96" w:rsidP="004D3011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</w:t>
            </w:r>
          </w:p>
          <w:p w14:paraId="13DA71D1" w14:textId="49D08D63" w:rsidR="00BA084D" w:rsidRDefault="00F84274" w:rsidP="004D3011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BA084D">
              <w:rPr>
                <w:noProof/>
                <w:color w:val="000000" w:themeColor="text1"/>
              </w:rPr>
              <w:t>C Programming</w:t>
            </w:r>
          </w:p>
          <w:p w14:paraId="4D1CCDC7" w14:textId="77777777" w:rsidR="00BA084D" w:rsidRDefault="00ED3F04" w:rsidP="004D3011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BA084D">
              <w:rPr>
                <w:noProof/>
                <w:color w:val="000000" w:themeColor="text1"/>
              </w:rPr>
              <w:t>Data Structure</w:t>
            </w:r>
          </w:p>
          <w:p w14:paraId="7613DD64" w14:textId="77777777" w:rsidR="00BA084D" w:rsidRDefault="00F84274" w:rsidP="004D3011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BA084D">
              <w:rPr>
                <w:noProof/>
                <w:color w:val="000000" w:themeColor="text1"/>
              </w:rPr>
              <w:t>Python</w:t>
            </w:r>
          </w:p>
          <w:p w14:paraId="722D8939" w14:textId="5CBDEFBF" w:rsidR="00F84274" w:rsidRPr="00BA084D" w:rsidRDefault="00F84274" w:rsidP="004D3011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 w:rsidRPr="00BA084D">
              <w:rPr>
                <w:noProof/>
                <w:color w:val="000000" w:themeColor="text1"/>
              </w:rPr>
              <w:t>HTML CSS</w:t>
            </w:r>
            <w:r w:rsidR="00595A17">
              <w:t xml:space="preserve"> </w:t>
            </w:r>
          </w:p>
          <w:p w14:paraId="1AD843D9" w14:textId="397F34E0" w:rsidR="0045750B" w:rsidRDefault="0045750B" w:rsidP="004D3011">
            <w:pPr>
              <w:rPr>
                <w:noProof/>
                <w:color w:val="000000" w:themeColor="text1"/>
              </w:rPr>
            </w:pPr>
          </w:p>
          <w:p w14:paraId="387532CA" w14:textId="77777777" w:rsidR="00ED3F04" w:rsidRDefault="00ED3F04" w:rsidP="00ED3F04">
            <w:pPr>
              <w:pStyle w:val="Heading2"/>
            </w:pPr>
            <w:r>
              <w:t xml:space="preserve">Social </w:t>
            </w:r>
            <w:r w:rsidRPr="0045750B">
              <w:t>activities</w:t>
            </w:r>
          </w:p>
          <w:p w14:paraId="2BB96B5A" w14:textId="3CEA8B30" w:rsidR="00ED3F04" w:rsidRDefault="00ED3F04" w:rsidP="00ED3F04">
            <w:r>
              <w:t>Participated in awareness camp of literacy about various government schemes conducted by my college.</w:t>
            </w:r>
            <w:r w:rsidR="00007FD2">
              <w:t xml:space="preserve"> </w:t>
            </w:r>
          </w:p>
          <w:p w14:paraId="63FE9163" w14:textId="3DFD63CD" w:rsidR="00007FD2" w:rsidRDefault="00007FD2" w:rsidP="00007FD2">
            <w:pPr>
              <w:pStyle w:val="Heading2"/>
            </w:pPr>
            <w:r>
              <w:t>ACHIEVEMENTS</w:t>
            </w:r>
          </w:p>
          <w:p w14:paraId="3E12D51B" w14:textId="1B79D090" w:rsidR="00CD21E7" w:rsidRDefault="00000000" w:rsidP="00007FD2">
            <w:pPr>
              <w:pStyle w:val="ListParagraph"/>
              <w:numPr>
                <w:ilvl w:val="0"/>
                <w:numId w:val="5"/>
              </w:numPr>
            </w:pPr>
            <w:hyperlink r:id="rId14" w:history="1">
              <w:r w:rsidR="00CD21E7" w:rsidRPr="00B32D75">
                <w:rPr>
                  <w:rStyle w:val="Hyperlink"/>
                </w:rPr>
                <w:t>Cyber Security</w:t>
              </w:r>
            </w:hyperlink>
            <w:r w:rsidR="00CD21E7">
              <w:t>(06/2022-08/2022)</w:t>
            </w:r>
          </w:p>
          <w:p w14:paraId="2E611610" w14:textId="76FD4989" w:rsidR="00F70A96" w:rsidRPr="0045750B" w:rsidRDefault="007D33AD" w:rsidP="00F70A96">
            <w:pPr>
              <w:pStyle w:val="ListParagraph"/>
              <w:numPr>
                <w:ilvl w:val="0"/>
                <w:numId w:val="5"/>
              </w:numPr>
            </w:pPr>
            <w:r>
              <w:t xml:space="preserve">IIT Bombay </w:t>
            </w:r>
            <w:hyperlink r:id="rId15" w:history="1">
              <w:r w:rsidR="00B43F52" w:rsidRPr="00B43F52">
                <w:rPr>
                  <w:rStyle w:val="Hyperlink"/>
                </w:rPr>
                <w:t>HTML</w:t>
              </w:r>
            </w:hyperlink>
            <w:r w:rsidR="00B43F52">
              <w:t xml:space="preserve"> </w:t>
            </w:r>
            <w:r>
              <w:t>certificate</w:t>
            </w:r>
          </w:p>
        </w:tc>
      </w:tr>
      <w:tr w:rsidR="00CD21E7" w14:paraId="08895BCD" w14:textId="77777777" w:rsidTr="00BA6B70">
        <w:trPr>
          <w:trHeight w:val="1157"/>
        </w:trPr>
        <w:tc>
          <w:tcPr>
            <w:tcW w:w="3119" w:type="dxa"/>
          </w:tcPr>
          <w:p w14:paraId="6D32F35A" w14:textId="7D72CAFA" w:rsidR="00CD21E7" w:rsidRDefault="003F1FCD" w:rsidP="00CD21E7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37E1DEF1" wp14:editId="2A9B07DE">
                  <wp:extent cx="1518139" cy="948837"/>
                  <wp:effectExtent l="0" t="0" r="635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474" cy="95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" w:type="dxa"/>
          </w:tcPr>
          <w:p w14:paraId="56AEC026" w14:textId="77777777" w:rsidR="00CD21E7" w:rsidRDefault="00CD21E7" w:rsidP="00CD21E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7BD02BD" w14:textId="77777777" w:rsidR="00CD21E7" w:rsidRDefault="00CD21E7" w:rsidP="00CD21E7">
            <w:pPr>
              <w:pStyle w:val="Heading2"/>
            </w:pPr>
            <w:r>
              <w:t>Declaration</w:t>
            </w:r>
          </w:p>
          <w:p w14:paraId="090E66C5" w14:textId="691EE7CD" w:rsidR="00CD21E7" w:rsidRPr="0045750B" w:rsidRDefault="00CD21E7" w:rsidP="00CD21E7">
            <w:r>
              <w:t xml:space="preserve">   I hereby declare the above information is correct to the best of my knowledge and I bear the full responsibility for the correctness of the above-mentioned particular’s.</w:t>
            </w:r>
          </w:p>
        </w:tc>
      </w:tr>
    </w:tbl>
    <w:p w14:paraId="30579152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AE52" w14:textId="77777777" w:rsidR="003D4BFF" w:rsidRDefault="003D4BFF" w:rsidP="000C45FF">
      <w:r>
        <w:separator/>
      </w:r>
    </w:p>
  </w:endnote>
  <w:endnote w:type="continuationSeparator" w:id="0">
    <w:p w14:paraId="3E28DE5B" w14:textId="77777777" w:rsidR="003D4BFF" w:rsidRDefault="003D4BF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322C" w14:textId="77777777" w:rsidR="003D4BFF" w:rsidRDefault="003D4BFF" w:rsidP="000C45FF">
      <w:r>
        <w:separator/>
      </w:r>
    </w:p>
  </w:footnote>
  <w:footnote w:type="continuationSeparator" w:id="0">
    <w:p w14:paraId="00A68853" w14:textId="77777777" w:rsidR="003D4BFF" w:rsidRDefault="003D4BF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FB77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6953B5" wp14:editId="24BD162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0B1B"/>
    <w:multiLevelType w:val="hybridMultilevel"/>
    <w:tmpl w:val="862259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51FD4"/>
    <w:multiLevelType w:val="hybridMultilevel"/>
    <w:tmpl w:val="3E989B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2B40A7"/>
    <w:multiLevelType w:val="hybridMultilevel"/>
    <w:tmpl w:val="ED04700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2F04"/>
    <w:multiLevelType w:val="hybridMultilevel"/>
    <w:tmpl w:val="D1BC9D6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671A3"/>
    <w:multiLevelType w:val="hybridMultilevel"/>
    <w:tmpl w:val="97867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20944"/>
    <w:multiLevelType w:val="hybridMultilevel"/>
    <w:tmpl w:val="5394C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11570"/>
    <w:multiLevelType w:val="hybridMultilevel"/>
    <w:tmpl w:val="C04249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975099">
    <w:abstractNumId w:val="0"/>
  </w:num>
  <w:num w:numId="2" w16cid:durableId="1692684742">
    <w:abstractNumId w:val="4"/>
  </w:num>
  <w:num w:numId="3" w16cid:durableId="716047525">
    <w:abstractNumId w:val="6"/>
  </w:num>
  <w:num w:numId="4" w16cid:durableId="1018626725">
    <w:abstractNumId w:val="2"/>
  </w:num>
  <w:num w:numId="5" w16cid:durableId="1795294215">
    <w:abstractNumId w:val="3"/>
  </w:num>
  <w:num w:numId="6" w16cid:durableId="2129470354">
    <w:abstractNumId w:val="5"/>
  </w:num>
  <w:num w:numId="7" w16cid:durableId="941496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92"/>
    <w:rsid w:val="00007FD2"/>
    <w:rsid w:val="00031DAB"/>
    <w:rsid w:val="00036450"/>
    <w:rsid w:val="00094499"/>
    <w:rsid w:val="000A70B1"/>
    <w:rsid w:val="000B2225"/>
    <w:rsid w:val="000C45FF"/>
    <w:rsid w:val="000E3FD1"/>
    <w:rsid w:val="00112054"/>
    <w:rsid w:val="001317D8"/>
    <w:rsid w:val="001525E1"/>
    <w:rsid w:val="00165570"/>
    <w:rsid w:val="00173A7A"/>
    <w:rsid w:val="00174A38"/>
    <w:rsid w:val="00180329"/>
    <w:rsid w:val="0019001F"/>
    <w:rsid w:val="001A700A"/>
    <w:rsid w:val="001A74A5"/>
    <w:rsid w:val="001B2ABD"/>
    <w:rsid w:val="001C7054"/>
    <w:rsid w:val="001E0391"/>
    <w:rsid w:val="001E1759"/>
    <w:rsid w:val="001F1ECC"/>
    <w:rsid w:val="00226C11"/>
    <w:rsid w:val="002400EB"/>
    <w:rsid w:val="00256CF7"/>
    <w:rsid w:val="00264F94"/>
    <w:rsid w:val="00281FD5"/>
    <w:rsid w:val="002B28C1"/>
    <w:rsid w:val="002D606E"/>
    <w:rsid w:val="0030481B"/>
    <w:rsid w:val="003156FC"/>
    <w:rsid w:val="003254B5"/>
    <w:rsid w:val="0037121F"/>
    <w:rsid w:val="003910D8"/>
    <w:rsid w:val="00397392"/>
    <w:rsid w:val="003A6B7D"/>
    <w:rsid w:val="003B06CA"/>
    <w:rsid w:val="003B67E8"/>
    <w:rsid w:val="003D4BFF"/>
    <w:rsid w:val="003F1FCD"/>
    <w:rsid w:val="004071FC"/>
    <w:rsid w:val="00445947"/>
    <w:rsid w:val="0045750B"/>
    <w:rsid w:val="004813B3"/>
    <w:rsid w:val="00496591"/>
    <w:rsid w:val="004C63E4"/>
    <w:rsid w:val="004D3011"/>
    <w:rsid w:val="004E0BB7"/>
    <w:rsid w:val="00516FB3"/>
    <w:rsid w:val="005262AC"/>
    <w:rsid w:val="005578D8"/>
    <w:rsid w:val="005932BA"/>
    <w:rsid w:val="00595A17"/>
    <w:rsid w:val="005E28FC"/>
    <w:rsid w:val="005E39D5"/>
    <w:rsid w:val="00600670"/>
    <w:rsid w:val="00617C85"/>
    <w:rsid w:val="0062123A"/>
    <w:rsid w:val="00646E75"/>
    <w:rsid w:val="006768F1"/>
    <w:rsid w:val="006771D0"/>
    <w:rsid w:val="00681F7B"/>
    <w:rsid w:val="006F72C9"/>
    <w:rsid w:val="00715FCB"/>
    <w:rsid w:val="00743101"/>
    <w:rsid w:val="00760F45"/>
    <w:rsid w:val="00764C9F"/>
    <w:rsid w:val="007775E1"/>
    <w:rsid w:val="007867A0"/>
    <w:rsid w:val="007927F5"/>
    <w:rsid w:val="007C1B0D"/>
    <w:rsid w:val="007D33AD"/>
    <w:rsid w:val="00802CA0"/>
    <w:rsid w:val="00823A28"/>
    <w:rsid w:val="00835EB9"/>
    <w:rsid w:val="009122D4"/>
    <w:rsid w:val="00923C5D"/>
    <w:rsid w:val="009260CD"/>
    <w:rsid w:val="00940A66"/>
    <w:rsid w:val="00950714"/>
    <w:rsid w:val="00952C25"/>
    <w:rsid w:val="00971AF1"/>
    <w:rsid w:val="009B1C99"/>
    <w:rsid w:val="009D1402"/>
    <w:rsid w:val="00A1529F"/>
    <w:rsid w:val="00A2118D"/>
    <w:rsid w:val="00A261B3"/>
    <w:rsid w:val="00AD0A50"/>
    <w:rsid w:val="00AD0E03"/>
    <w:rsid w:val="00AD76E2"/>
    <w:rsid w:val="00AE1733"/>
    <w:rsid w:val="00B20152"/>
    <w:rsid w:val="00B25936"/>
    <w:rsid w:val="00B32D75"/>
    <w:rsid w:val="00B359E4"/>
    <w:rsid w:val="00B43F52"/>
    <w:rsid w:val="00B57D98"/>
    <w:rsid w:val="00B70850"/>
    <w:rsid w:val="00B87048"/>
    <w:rsid w:val="00BA084D"/>
    <w:rsid w:val="00BA6B70"/>
    <w:rsid w:val="00BC6158"/>
    <w:rsid w:val="00BC7EFA"/>
    <w:rsid w:val="00C066B6"/>
    <w:rsid w:val="00C37BA1"/>
    <w:rsid w:val="00C40C5F"/>
    <w:rsid w:val="00C4674C"/>
    <w:rsid w:val="00C506CF"/>
    <w:rsid w:val="00C72BED"/>
    <w:rsid w:val="00C81B3C"/>
    <w:rsid w:val="00C9578B"/>
    <w:rsid w:val="00CB0055"/>
    <w:rsid w:val="00CD05FE"/>
    <w:rsid w:val="00CD21E7"/>
    <w:rsid w:val="00CE15B3"/>
    <w:rsid w:val="00CE495A"/>
    <w:rsid w:val="00CE761B"/>
    <w:rsid w:val="00D2522B"/>
    <w:rsid w:val="00D422DE"/>
    <w:rsid w:val="00D5459D"/>
    <w:rsid w:val="00D56948"/>
    <w:rsid w:val="00DA1F4D"/>
    <w:rsid w:val="00DD172A"/>
    <w:rsid w:val="00E25A26"/>
    <w:rsid w:val="00E4381A"/>
    <w:rsid w:val="00E55D74"/>
    <w:rsid w:val="00EC451E"/>
    <w:rsid w:val="00ED3F04"/>
    <w:rsid w:val="00EE1D54"/>
    <w:rsid w:val="00F44F2F"/>
    <w:rsid w:val="00F60274"/>
    <w:rsid w:val="00F70A96"/>
    <w:rsid w:val="00F77FB9"/>
    <w:rsid w:val="00F84274"/>
    <w:rsid w:val="00F9117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DD6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28FC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BA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itkale0001@gmail.com" TargetMode="External"/><Relationship Id="rId13" Type="http://schemas.openxmlformats.org/officeDocument/2006/relationships/hyperlink" Target="https://github.com/Ranjitk0001/project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Ranjitk0001/Cyber-Security.gi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njitk0001/DOCUMENTATION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https://github.com/Ranjitk0001/IIT-Bombay-.git" TargetMode="External"/><Relationship Id="rId10" Type="http://schemas.openxmlformats.org/officeDocument/2006/relationships/hyperlink" Target="https://github.com/Ranjitk0001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anjit-kale" TargetMode="External"/><Relationship Id="rId14" Type="http://schemas.openxmlformats.org/officeDocument/2006/relationships/hyperlink" Target="https://github.com/Ranjitk0001/Cyber-Security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as%20Dudhal\AppData\Local\Microsoft\Office\16.0\DTS\en-US%7bF4EB3678-6DD9-453C-BCF2-9788E8B353C1%7d\%7b11FAD302-826C-4FBD-93C6-AD249BD33AD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4FE550598C4F3299314D6E3F068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CF071-B55D-4F0C-97B2-15913996A301}"/>
      </w:docPartPr>
      <w:docPartBody>
        <w:p w:rsidR="009F6B68" w:rsidRDefault="00000000">
          <w:pPr>
            <w:pStyle w:val="834FE550598C4F3299314D6E3F068A9B"/>
          </w:pPr>
          <w:r w:rsidRPr="00CB0055">
            <w:t>Contact</w:t>
          </w:r>
        </w:p>
      </w:docPartBody>
    </w:docPart>
    <w:docPart>
      <w:docPartPr>
        <w:name w:val="008E45268AA04F98A2141DFCF8365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944EC-8341-43CA-9468-F0A09268D640}"/>
      </w:docPartPr>
      <w:docPartBody>
        <w:p w:rsidR="009F6B68" w:rsidRDefault="00000000">
          <w:pPr>
            <w:pStyle w:val="008E45268AA04F98A2141DFCF8365826"/>
          </w:pPr>
          <w:r w:rsidRPr="004D3011">
            <w:t>PHONE:</w:t>
          </w:r>
        </w:p>
      </w:docPartBody>
    </w:docPart>
    <w:docPart>
      <w:docPartPr>
        <w:name w:val="7E19C3027D4C41F3970982B8B08D9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0CF05-9520-41E7-BC6C-27080D316F5C}"/>
      </w:docPartPr>
      <w:docPartBody>
        <w:p w:rsidR="009F6B68" w:rsidRDefault="00000000">
          <w:pPr>
            <w:pStyle w:val="7E19C3027D4C41F3970982B8B08D95DD"/>
          </w:pPr>
          <w:r w:rsidRPr="00CB0055">
            <w:t>Hobbies</w:t>
          </w:r>
        </w:p>
      </w:docPartBody>
    </w:docPart>
    <w:docPart>
      <w:docPartPr>
        <w:name w:val="184796EBCDEB4B589AD99E9FCD3A4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F2953-D141-4044-899E-5BCEAD631AC4}"/>
      </w:docPartPr>
      <w:docPartBody>
        <w:p w:rsidR="009F6B68" w:rsidRDefault="00000000">
          <w:pPr>
            <w:pStyle w:val="184796EBCDEB4B589AD99E9FCD3A40DF"/>
          </w:pPr>
          <w:r w:rsidRPr="00036450">
            <w:t>EDUCATION</w:t>
          </w:r>
        </w:p>
      </w:docPartBody>
    </w:docPart>
    <w:docPart>
      <w:docPartPr>
        <w:name w:val="F876DC8A1FAB4BB4A740DE7A5D12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F9040-9E18-4E9D-9C80-63E1152BFE1F}"/>
      </w:docPartPr>
      <w:docPartBody>
        <w:p w:rsidR="009F6B68" w:rsidRDefault="00000000">
          <w:pPr>
            <w:pStyle w:val="F876DC8A1FAB4BB4A740DE7A5D12703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34"/>
    <w:rsid w:val="0003757C"/>
    <w:rsid w:val="00104B40"/>
    <w:rsid w:val="001F1D33"/>
    <w:rsid w:val="00344034"/>
    <w:rsid w:val="003A37A0"/>
    <w:rsid w:val="003D0C4A"/>
    <w:rsid w:val="007D32A3"/>
    <w:rsid w:val="00937D46"/>
    <w:rsid w:val="009D7D55"/>
    <w:rsid w:val="009F6B68"/>
    <w:rsid w:val="00A62523"/>
    <w:rsid w:val="00B5631D"/>
    <w:rsid w:val="00E108E6"/>
    <w:rsid w:val="00E67C08"/>
    <w:rsid w:val="00F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4403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FE550598C4F3299314D6E3F068A9B">
    <w:name w:val="834FE550598C4F3299314D6E3F068A9B"/>
  </w:style>
  <w:style w:type="paragraph" w:customStyle="1" w:styleId="008E45268AA04F98A2141DFCF8365826">
    <w:name w:val="008E45268AA04F98A2141DFCF836582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E19C3027D4C41F3970982B8B08D95DD">
    <w:name w:val="7E19C3027D4C41F3970982B8B08D95DD"/>
  </w:style>
  <w:style w:type="paragraph" w:customStyle="1" w:styleId="184796EBCDEB4B589AD99E9FCD3A40DF">
    <w:name w:val="184796EBCDEB4B589AD99E9FCD3A40DF"/>
  </w:style>
  <w:style w:type="character" w:customStyle="1" w:styleId="Heading2Char">
    <w:name w:val="Heading 2 Char"/>
    <w:basedOn w:val="DefaultParagraphFont"/>
    <w:link w:val="Heading2"/>
    <w:uiPriority w:val="9"/>
    <w:rsid w:val="0034403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876DC8A1FAB4BB4A740DE7A5D127037">
    <w:name w:val="F876DC8A1FAB4BB4A740DE7A5D127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{11FAD302-826C-4FBD-93C6-AD249BD33AD1}tf00546271_win32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2022-12-02T17:19:00Z</dcterms:created>
  <dcterms:modified xsi:type="dcterms:W3CDTF">2023-06-17T16:49:00Z</dcterms:modified>
</cp:coreProperties>
</file>